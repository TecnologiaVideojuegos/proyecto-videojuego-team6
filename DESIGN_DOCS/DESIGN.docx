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957670">
        <w:tc>
          <w:tcPr>
            <w:tcW w:w="965" w:type="dxa"/>
            <w:shd w:val="clear" w:color="auto" w:fill="3A3A3A" w:themeFill="text2"/>
          </w:tcPr>
          <w:p w:rsidR="00957670" w:rsidRDefault="00957670">
            <w:pPr>
              <w:spacing w:before="260"/>
            </w:pPr>
          </w:p>
        </w:tc>
        <w:tc>
          <w:tcPr>
            <w:tcW w:w="518" w:type="dxa"/>
          </w:tcPr>
          <w:p w:rsidR="00957670" w:rsidRDefault="00957670">
            <w:pPr>
              <w:spacing w:before="260"/>
            </w:pPr>
          </w:p>
        </w:tc>
        <w:tc>
          <w:tcPr>
            <w:tcW w:w="8581" w:type="dxa"/>
          </w:tcPr>
          <w:sdt>
            <w:sdtPr>
              <w:id w:val="-598490080"/>
              <w:placeholder>
                <w:docPart w:val="B82461B628BD064F994B6EFACD1D9AED"/>
              </w:placeholder>
              <w:temporary/>
              <w:showingPlcHdr/>
              <w15:appearance w15:val="hidden"/>
            </w:sdtPr>
            <w:sdtEndPr/>
            <w:sdtContent>
              <w:p w:rsidR="00957670" w:rsidRDefault="00EE5215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1785381834"/>
              <w:placeholder>
                <w:docPart w:val="A7FDBA493D457F4BBDE11C12B2CB5623"/>
              </w:placeholder>
              <w:temporary/>
              <w:showingPlcHdr/>
              <w15:appearance w15:val="hidden"/>
            </w:sdtPr>
            <w:sdtEndPr/>
            <w:sdtContent>
              <w:p w:rsidR="00957670" w:rsidRDefault="00EE5215">
                <w:pPr>
                  <w:pStyle w:val="Subtitle"/>
                </w:pPr>
                <w:r>
                  <w:t>Subtitle</w:t>
                </w:r>
              </w:p>
            </w:sdtContent>
          </w:sdt>
        </w:tc>
      </w:tr>
    </w:tbl>
    <w:sdt>
      <w:sdtPr>
        <w:id w:val="2122725663"/>
        <w:placeholder>
          <w:docPart w:val="CCD8E4AFC4020C4996167EB1901325C9"/>
        </w:placeholder>
        <w:temporary/>
        <w:showingPlcHdr/>
        <w15:appearance w15:val="hidden"/>
      </w:sdtPr>
      <w:sdtEndPr/>
      <w:sdtContent>
        <w:p w:rsidR="00957670" w:rsidRDefault="00EE5215">
          <w:pPr>
            <w:pStyle w:val="Date"/>
          </w:pPr>
          <w:r>
            <w:t>Date</w:t>
          </w:r>
        </w:p>
      </w:sdtContent>
    </w:sdt>
    <w:sdt>
      <w:sdtPr>
        <w:id w:val="-1203940858"/>
        <w:placeholder>
          <w:docPart w:val="FF2B373FF19AFB459DF76584A013F93A"/>
        </w:placeholder>
        <w:temporary/>
        <w:showingPlcHdr/>
        <w15:appearance w15:val="hidden"/>
      </w:sdtPr>
      <w:sdtEndPr/>
      <w:sdtContent>
        <w:p w:rsidR="00957670" w:rsidRDefault="00EE5215">
          <w:pPr>
            <w:pStyle w:val="Heading1"/>
          </w:pPr>
          <w:r>
            <w:t>Heading 1</w:t>
          </w:r>
        </w:p>
      </w:sdtContent>
    </w:sdt>
    <w:p w:rsidR="00957670" w:rsidRDefault="00957670">
      <w:bookmarkStart w:id="0" w:name="_GoBack"/>
      <w:bookmarkEnd w:id="0"/>
    </w:p>
    <w:sectPr w:rsidR="00957670">
      <w:footerReference w:type="default" r:id="rId7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215" w:rsidRDefault="00EE5215">
      <w:pPr>
        <w:spacing w:after="0" w:line="240" w:lineRule="auto"/>
      </w:pPr>
      <w:r>
        <w:separator/>
      </w:r>
    </w:p>
  </w:endnote>
  <w:endnote w:type="continuationSeparator" w:id="0">
    <w:p w:rsidR="00EE5215" w:rsidRDefault="00EE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670" w:rsidRDefault="00EE521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215" w:rsidRDefault="00EE5215">
      <w:pPr>
        <w:spacing w:after="0" w:line="240" w:lineRule="auto"/>
      </w:pPr>
      <w:r>
        <w:separator/>
      </w:r>
    </w:p>
  </w:footnote>
  <w:footnote w:type="continuationSeparator" w:id="0">
    <w:p w:rsidR="00EE5215" w:rsidRDefault="00EE5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41"/>
    <w:rsid w:val="00954B41"/>
    <w:rsid w:val="00957670"/>
    <w:rsid w:val="00E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E5C7E"/>
  <w15:chartTrackingRefBased/>
  <w15:docId w15:val="{6ABF522E-48F4-A949-8043-50039FA7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982FEF0B-A040-C949-BEBB-E58BD074FCE8%7d/%7bB198302D-039C-BB4F-BCC9-558848672043%7dtf1000207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461B628BD064F994B6EFACD1D9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71A5A-F469-CD44-8BA3-E0C116D9667C}"/>
      </w:docPartPr>
      <w:docPartBody>
        <w:p w:rsidR="00000000" w:rsidRDefault="003B5CA3">
          <w:pPr>
            <w:pStyle w:val="B82461B628BD064F994B6EFACD1D9AED"/>
          </w:pPr>
          <w:r>
            <w:t>Title</w:t>
          </w:r>
        </w:p>
      </w:docPartBody>
    </w:docPart>
    <w:docPart>
      <w:docPartPr>
        <w:name w:val="A7FDBA493D457F4BBDE11C12B2CB5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20DC8-FF9C-764E-9FD2-248100B999E9}"/>
      </w:docPartPr>
      <w:docPartBody>
        <w:p w:rsidR="00000000" w:rsidRDefault="003B5CA3">
          <w:pPr>
            <w:pStyle w:val="A7FDBA493D457F4BBDE11C12B2CB5623"/>
          </w:pPr>
          <w:r>
            <w:t>Subtitle</w:t>
          </w:r>
        </w:p>
      </w:docPartBody>
    </w:docPart>
    <w:docPart>
      <w:docPartPr>
        <w:name w:val="CCD8E4AFC4020C4996167EB190132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A6B3A-9B89-3647-B939-178B6E6A5EFB}"/>
      </w:docPartPr>
      <w:docPartBody>
        <w:p w:rsidR="00000000" w:rsidRDefault="003B5CA3">
          <w:pPr>
            <w:pStyle w:val="CCD8E4AFC4020C4996167EB1901325C9"/>
          </w:pPr>
          <w:r>
            <w:t>Date</w:t>
          </w:r>
        </w:p>
      </w:docPartBody>
    </w:docPart>
    <w:docPart>
      <w:docPartPr>
        <w:name w:val="FF2B373FF19AFB459DF76584A013F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FD11D-789E-6B49-95AC-86513EFAE0E6}"/>
      </w:docPartPr>
      <w:docPartBody>
        <w:p w:rsidR="00000000" w:rsidRDefault="003B5CA3">
          <w:pPr>
            <w:pStyle w:val="FF2B373FF19AFB459DF76584A013F93A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A3"/>
    <w:rsid w:val="003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461B628BD064F994B6EFACD1D9AED">
    <w:name w:val="B82461B628BD064F994B6EFACD1D9AED"/>
  </w:style>
  <w:style w:type="paragraph" w:customStyle="1" w:styleId="A7FDBA493D457F4BBDE11C12B2CB5623">
    <w:name w:val="A7FDBA493D457F4BBDE11C12B2CB5623"/>
  </w:style>
  <w:style w:type="paragraph" w:customStyle="1" w:styleId="CCD8E4AFC4020C4996167EB1901325C9">
    <w:name w:val="CCD8E4AFC4020C4996167EB1901325C9"/>
  </w:style>
  <w:style w:type="paragraph" w:customStyle="1" w:styleId="FF2B373FF19AFB459DF76584A013F93A">
    <w:name w:val="FF2B373FF19AFB459DF76584A013F93A"/>
  </w:style>
  <w:style w:type="paragraph" w:customStyle="1" w:styleId="F068B5DDDE31DA42AB1EEB7F22EE8B98">
    <w:name w:val="F068B5DDDE31DA42AB1EEB7F22EE8B98"/>
  </w:style>
  <w:style w:type="paragraph" w:customStyle="1" w:styleId="CC8E45E0B665D243B97A827582ABA022">
    <w:name w:val="CC8E45E0B665D243B97A827582ABA022"/>
  </w:style>
  <w:style w:type="paragraph" w:customStyle="1" w:styleId="0E3AB9BC413AE44484882ACD7B252C31">
    <w:name w:val="0E3AB9BC413AE44484882ACD7B252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Juan Casado</cp:lastModifiedBy>
  <cp:revision>1</cp:revision>
  <dcterms:created xsi:type="dcterms:W3CDTF">2018-03-28T22:30:00Z</dcterms:created>
  <dcterms:modified xsi:type="dcterms:W3CDTF">2018-03-28T22:31:00Z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